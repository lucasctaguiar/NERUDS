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0B75" w14:textId="77777777" w:rsidR="00517199" w:rsidRPr="00026A85" w:rsidRDefault="00517199" w:rsidP="00026A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CARTA MOTIVACIONAL</w:t>
      </w:r>
    </w:p>
    <w:p w14:paraId="1EBB4EC3" w14:textId="77777777" w:rsidR="00376C01" w:rsidRDefault="00376C01" w:rsidP="00026A85">
      <w:pPr>
        <w:ind w:firstLine="708"/>
        <w:jc w:val="both"/>
        <w:rPr>
          <w:rFonts w:ascii="Arial" w:hAnsi="Arial" w:cs="Arial"/>
        </w:rPr>
      </w:pPr>
    </w:p>
    <w:p w14:paraId="12C95EB7" w14:textId="0E67B071" w:rsidR="0003221F" w:rsidRPr="00376C01" w:rsidRDefault="0003221F" w:rsidP="00026A85">
      <w:pPr>
        <w:ind w:firstLine="708"/>
        <w:jc w:val="both"/>
        <w:rPr>
          <w:rFonts w:ascii="Arial" w:hAnsi="Arial" w:cs="Arial"/>
        </w:rPr>
      </w:pPr>
      <w:r w:rsidRPr="00376C01">
        <w:rPr>
          <w:rFonts w:ascii="Arial" w:hAnsi="Arial" w:cs="Arial"/>
        </w:rPr>
        <w:t xml:space="preserve">Após ter tomado consciência </w:t>
      </w:r>
      <w:r w:rsidR="00026E6A">
        <w:rPr>
          <w:rFonts w:ascii="Arial" w:hAnsi="Arial" w:cs="Arial"/>
        </w:rPr>
        <w:t>da divulgação de vagas por esta empresa do segmento industrial</w:t>
      </w:r>
      <w:r w:rsidRPr="00376C01">
        <w:rPr>
          <w:rFonts w:ascii="Arial" w:hAnsi="Arial" w:cs="Arial"/>
        </w:rPr>
        <w:t xml:space="preserve">, </w:t>
      </w:r>
      <w:r w:rsidR="00026E6A">
        <w:rPr>
          <w:rFonts w:ascii="Arial" w:hAnsi="Arial" w:cs="Arial"/>
        </w:rPr>
        <w:t xml:space="preserve">acredito que possua </w:t>
      </w:r>
      <w:r w:rsidRPr="00376C01">
        <w:rPr>
          <w:rFonts w:ascii="Arial" w:hAnsi="Arial" w:cs="Arial"/>
        </w:rPr>
        <w:t xml:space="preserve">o perfil que se encaixa nos atributos necessários à </w:t>
      </w:r>
      <w:r w:rsidR="00026E6A">
        <w:rPr>
          <w:rFonts w:ascii="Arial" w:hAnsi="Arial" w:cs="Arial"/>
        </w:rPr>
        <w:t>fazer parte do corpo de vossos colaboradores para apoiar os processos produtivos e os projetos da empresa</w:t>
      </w:r>
      <w:r w:rsidRPr="00376C01">
        <w:rPr>
          <w:rFonts w:ascii="Arial" w:hAnsi="Arial" w:cs="Arial"/>
        </w:rPr>
        <w:t>, e em razão disto, venho por meio desta carta apresentar meu interesse</w:t>
      </w:r>
      <w:r w:rsidR="00026E6A">
        <w:rPr>
          <w:rFonts w:ascii="Arial" w:hAnsi="Arial" w:cs="Arial"/>
        </w:rPr>
        <w:t xml:space="preserve"> em fazer parte de vossa equipe</w:t>
      </w:r>
      <w:r w:rsidRPr="00376C01">
        <w:rPr>
          <w:rFonts w:ascii="Arial" w:hAnsi="Arial" w:cs="Arial"/>
        </w:rPr>
        <w:t xml:space="preserve">. </w:t>
      </w:r>
    </w:p>
    <w:p w14:paraId="52435E15" w14:textId="77777777" w:rsidR="00517199" w:rsidRPr="00376C01" w:rsidRDefault="00517199" w:rsidP="00026A85">
      <w:pPr>
        <w:ind w:firstLine="708"/>
        <w:jc w:val="both"/>
        <w:rPr>
          <w:rFonts w:ascii="Arial" w:hAnsi="Arial" w:cs="Arial"/>
        </w:rPr>
      </w:pPr>
      <w:r w:rsidRPr="00376C01">
        <w:rPr>
          <w:rFonts w:ascii="Arial" w:hAnsi="Arial" w:cs="Arial"/>
        </w:rPr>
        <w:t xml:space="preserve">Chamo-me Lucas Cardoso Aguiar Teixeira, brasileiro, residente em Porto/Portugal, 31 anos, casado, engenheiro químico com </w:t>
      </w:r>
      <w:r w:rsidR="008C09F7" w:rsidRPr="00376C01">
        <w:rPr>
          <w:rFonts w:ascii="Arial" w:hAnsi="Arial" w:cs="Arial"/>
        </w:rPr>
        <w:t>pós-graduação</w:t>
      </w:r>
      <w:r w:rsidRPr="00376C01">
        <w:rPr>
          <w:rFonts w:ascii="Arial" w:hAnsi="Arial" w:cs="Arial"/>
        </w:rPr>
        <w:t xml:space="preserve"> MBA em gerenciamento de projetos e, atualmente, cursando mestrado em Inovação e Empreendedorismo Tecnológico na F</w:t>
      </w:r>
      <w:r w:rsidR="00D47289" w:rsidRPr="00376C01">
        <w:rPr>
          <w:rFonts w:ascii="Arial" w:hAnsi="Arial" w:cs="Arial"/>
        </w:rPr>
        <w:t xml:space="preserve">aculdade de </w:t>
      </w:r>
      <w:r w:rsidRPr="00376C01">
        <w:rPr>
          <w:rFonts w:ascii="Arial" w:hAnsi="Arial" w:cs="Arial"/>
        </w:rPr>
        <w:t>E</w:t>
      </w:r>
      <w:r w:rsidR="00D47289" w:rsidRPr="00376C01">
        <w:rPr>
          <w:rFonts w:ascii="Arial" w:hAnsi="Arial" w:cs="Arial"/>
        </w:rPr>
        <w:t xml:space="preserve">ngenharia da </w:t>
      </w:r>
      <w:r w:rsidRPr="00376C01">
        <w:rPr>
          <w:rFonts w:ascii="Arial" w:hAnsi="Arial" w:cs="Arial"/>
        </w:rPr>
        <w:t>U</w:t>
      </w:r>
      <w:r w:rsidR="00D47289" w:rsidRPr="00376C01">
        <w:rPr>
          <w:rFonts w:ascii="Arial" w:hAnsi="Arial" w:cs="Arial"/>
        </w:rPr>
        <w:t xml:space="preserve">niversidade do </w:t>
      </w:r>
      <w:r w:rsidRPr="00376C01">
        <w:rPr>
          <w:rFonts w:ascii="Arial" w:hAnsi="Arial" w:cs="Arial"/>
        </w:rPr>
        <w:t>P</w:t>
      </w:r>
      <w:r w:rsidR="00D47289" w:rsidRPr="00376C01">
        <w:rPr>
          <w:rFonts w:ascii="Arial" w:hAnsi="Arial" w:cs="Arial"/>
        </w:rPr>
        <w:t>orto (FEUP)</w:t>
      </w:r>
      <w:r w:rsidRPr="00376C01">
        <w:rPr>
          <w:rFonts w:ascii="Arial" w:hAnsi="Arial" w:cs="Arial"/>
        </w:rPr>
        <w:t xml:space="preserve">. </w:t>
      </w:r>
    </w:p>
    <w:p w14:paraId="7D7D3008" w14:textId="77777777" w:rsidR="0003221F" w:rsidRPr="00376C01" w:rsidRDefault="0003221F" w:rsidP="00026A85">
      <w:pPr>
        <w:ind w:firstLine="708"/>
        <w:jc w:val="both"/>
        <w:rPr>
          <w:rFonts w:ascii="Arial" w:hAnsi="Arial" w:cs="Arial"/>
        </w:rPr>
      </w:pPr>
      <w:r w:rsidRPr="00376C01">
        <w:rPr>
          <w:rFonts w:ascii="Arial" w:hAnsi="Arial" w:cs="Arial"/>
        </w:rPr>
        <w:t>Sou um profissional com</w:t>
      </w:r>
      <w:r w:rsidR="00517199" w:rsidRPr="00376C01">
        <w:rPr>
          <w:rFonts w:ascii="Arial" w:hAnsi="Arial" w:cs="Arial"/>
        </w:rPr>
        <w:t xml:space="preserve"> 7 anos de experiencia em indústria química, </w:t>
      </w:r>
      <w:r w:rsidR="008C09F7" w:rsidRPr="00376C01">
        <w:rPr>
          <w:rFonts w:ascii="Arial" w:hAnsi="Arial" w:cs="Arial"/>
        </w:rPr>
        <w:t xml:space="preserve">onde fui responsável </w:t>
      </w:r>
      <w:r w:rsidRPr="00376C01">
        <w:rPr>
          <w:rFonts w:ascii="Arial" w:hAnsi="Arial" w:cs="Arial"/>
        </w:rPr>
        <w:t>pela gestão de</w:t>
      </w:r>
      <w:r w:rsidR="008C09F7" w:rsidRPr="00376C01">
        <w:rPr>
          <w:rFonts w:ascii="Arial" w:hAnsi="Arial" w:cs="Arial"/>
        </w:rPr>
        <w:t xml:space="preserve"> cerca de 70 pessoas que compunham equipes multifuncionais</w:t>
      </w:r>
      <w:r w:rsidRPr="00376C01">
        <w:rPr>
          <w:rFonts w:ascii="Arial" w:hAnsi="Arial" w:cs="Arial"/>
        </w:rPr>
        <w:t xml:space="preserve"> distintas</w:t>
      </w:r>
      <w:r w:rsidR="00D47289" w:rsidRPr="00376C01">
        <w:rPr>
          <w:rFonts w:ascii="Arial" w:hAnsi="Arial" w:cs="Arial"/>
        </w:rPr>
        <w:t>, portanto, considerando-me, uma pessoa com forte capacidade de liderança e organização</w:t>
      </w:r>
      <w:r w:rsidR="008C09F7" w:rsidRPr="00376C01">
        <w:rPr>
          <w:rFonts w:ascii="Arial" w:hAnsi="Arial" w:cs="Arial"/>
        </w:rPr>
        <w:t>. I</w:t>
      </w:r>
      <w:r w:rsidR="00517199" w:rsidRPr="00376C01">
        <w:rPr>
          <w:rFonts w:ascii="Arial" w:hAnsi="Arial" w:cs="Arial"/>
        </w:rPr>
        <w:t xml:space="preserve">niciei minha carreira como </w:t>
      </w:r>
      <w:r w:rsidR="00D47289" w:rsidRPr="00376C01">
        <w:rPr>
          <w:rFonts w:ascii="Arial" w:hAnsi="Arial" w:cs="Arial"/>
        </w:rPr>
        <w:t>S</w:t>
      </w:r>
      <w:r w:rsidR="00517199" w:rsidRPr="00376C01">
        <w:rPr>
          <w:rFonts w:ascii="Arial" w:hAnsi="Arial" w:cs="Arial"/>
        </w:rPr>
        <w:t xml:space="preserve">upervisor de </w:t>
      </w:r>
      <w:r w:rsidR="00D47289" w:rsidRPr="00376C01">
        <w:rPr>
          <w:rFonts w:ascii="Arial" w:hAnsi="Arial" w:cs="Arial"/>
        </w:rPr>
        <w:t>P</w:t>
      </w:r>
      <w:r w:rsidR="00517199" w:rsidRPr="00376C01">
        <w:rPr>
          <w:rFonts w:ascii="Arial" w:hAnsi="Arial" w:cs="Arial"/>
        </w:rPr>
        <w:t>rodução</w:t>
      </w:r>
      <w:r w:rsidR="00D47289" w:rsidRPr="00376C01">
        <w:rPr>
          <w:rFonts w:ascii="Arial" w:hAnsi="Arial" w:cs="Arial"/>
        </w:rPr>
        <w:t xml:space="preserve"> onde fui</w:t>
      </w:r>
      <w:r w:rsidR="00517199" w:rsidRPr="00376C01">
        <w:rPr>
          <w:rFonts w:ascii="Arial" w:hAnsi="Arial" w:cs="Arial"/>
        </w:rPr>
        <w:t xml:space="preserve"> responsável pelo planeamento e control</w:t>
      </w:r>
      <w:r w:rsidR="00826AD2" w:rsidRPr="00376C01">
        <w:rPr>
          <w:rFonts w:ascii="Arial" w:hAnsi="Arial" w:cs="Arial"/>
        </w:rPr>
        <w:t>o</w:t>
      </w:r>
      <w:r w:rsidR="00517199" w:rsidRPr="00376C01">
        <w:rPr>
          <w:rFonts w:ascii="Arial" w:hAnsi="Arial" w:cs="Arial"/>
        </w:rPr>
        <w:t xml:space="preserve"> das produções, desenvolvimento, análise e control</w:t>
      </w:r>
      <w:r w:rsidR="008C09F7" w:rsidRPr="00376C01">
        <w:rPr>
          <w:rFonts w:ascii="Arial" w:hAnsi="Arial" w:cs="Arial"/>
        </w:rPr>
        <w:t>o</w:t>
      </w:r>
      <w:r w:rsidR="00517199" w:rsidRPr="00376C01">
        <w:rPr>
          <w:rFonts w:ascii="Arial" w:hAnsi="Arial" w:cs="Arial"/>
        </w:rPr>
        <w:t xml:space="preserve"> de indicadores</w:t>
      </w:r>
      <w:r w:rsidR="008C09F7" w:rsidRPr="00376C01">
        <w:rPr>
          <w:rFonts w:ascii="Arial" w:hAnsi="Arial" w:cs="Arial"/>
        </w:rPr>
        <w:t xml:space="preserve"> e custos</w:t>
      </w:r>
      <w:r w:rsidR="00517199" w:rsidRPr="00376C01">
        <w:rPr>
          <w:rFonts w:ascii="Arial" w:hAnsi="Arial" w:cs="Arial"/>
        </w:rPr>
        <w:t>,</w:t>
      </w:r>
      <w:r w:rsidR="00826AD2" w:rsidRPr="00376C01">
        <w:rPr>
          <w:rFonts w:ascii="Arial" w:hAnsi="Arial" w:cs="Arial"/>
        </w:rPr>
        <w:t xml:space="preserve"> </w:t>
      </w:r>
      <w:r w:rsidR="008C09F7" w:rsidRPr="00376C01">
        <w:rPr>
          <w:rFonts w:ascii="Arial" w:hAnsi="Arial" w:cs="Arial"/>
        </w:rPr>
        <w:t xml:space="preserve">planeamento e </w:t>
      </w:r>
      <w:r w:rsidR="00826AD2" w:rsidRPr="00376C01">
        <w:rPr>
          <w:rFonts w:ascii="Arial" w:hAnsi="Arial" w:cs="Arial"/>
        </w:rPr>
        <w:t>implementação</w:t>
      </w:r>
      <w:r w:rsidR="008C09F7" w:rsidRPr="00376C01">
        <w:rPr>
          <w:rFonts w:ascii="Arial" w:hAnsi="Arial" w:cs="Arial"/>
        </w:rPr>
        <w:t xml:space="preserve"> </w:t>
      </w:r>
      <w:r w:rsidR="00826AD2" w:rsidRPr="00376C01">
        <w:rPr>
          <w:rFonts w:ascii="Arial" w:hAnsi="Arial" w:cs="Arial"/>
        </w:rPr>
        <w:t xml:space="preserve">de mudanças e melhorias </w:t>
      </w:r>
      <w:r w:rsidR="008C09F7" w:rsidRPr="00376C01">
        <w:rPr>
          <w:rFonts w:ascii="Arial" w:hAnsi="Arial" w:cs="Arial"/>
        </w:rPr>
        <w:t>n</w:t>
      </w:r>
      <w:r w:rsidR="00826AD2" w:rsidRPr="00376C01">
        <w:rPr>
          <w:rFonts w:ascii="Arial" w:hAnsi="Arial" w:cs="Arial"/>
        </w:rPr>
        <w:t>os processos</w:t>
      </w:r>
      <w:r w:rsidR="008C09F7" w:rsidRPr="00376C01">
        <w:rPr>
          <w:rFonts w:ascii="Arial" w:hAnsi="Arial" w:cs="Arial"/>
        </w:rPr>
        <w:t xml:space="preserve">, </w:t>
      </w:r>
      <w:r w:rsidR="00826AD2" w:rsidRPr="00376C01">
        <w:rPr>
          <w:rFonts w:ascii="Arial" w:hAnsi="Arial" w:cs="Arial"/>
        </w:rPr>
        <w:t>bem como pela coordenação das atividades inerentes às equipas d</w:t>
      </w:r>
      <w:r w:rsidRPr="00376C01">
        <w:rPr>
          <w:rFonts w:ascii="Arial" w:hAnsi="Arial" w:cs="Arial"/>
        </w:rPr>
        <w:t>e produção</w:t>
      </w:r>
      <w:r w:rsidR="00826AD2" w:rsidRPr="00376C01">
        <w:rPr>
          <w:rFonts w:ascii="Arial" w:hAnsi="Arial" w:cs="Arial"/>
        </w:rPr>
        <w:t xml:space="preserve">. </w:t>
      </w:r>
    </w:p>
    <w:p w14:paraId="46A88C08" w14:textId="77777777" w:rsidR="008C09F7" w:rsidRPr="00376C01" w:rsidRDefault="00D47289" w:rsidP="00026A85">
      <w:pPr>
        <w:ind w:firstLine="708"/>
        <w:jc w:val="both"/>
        <w:rPr>
          <w:rFonts w:ascii="Arial" w:hAnsi="Arial" w:cs="Arial"/>
        </w:rPr>
      </w:pPr>
      <w:r w:rsidRPr="00376C01">
        <w:rPr>
          <w:rFonts w:ascii="Arial" w:hAnsi="Arial" w:cs="Arial"/>
        </w:rPr>
        <w:t>Posteriormente, no cargo de G</w:t>
      </w:r>
      <w:r w:rsidR="00826AD2" w:rsidRPr="00376C01">
        <w:rPr>
          <w:rFonts w:ascii="Arial" w:hAnsi="Arial" w:cs="Arial"/>
        </w:rPr>
        <w:t xml:space="preserve">erente de </w:t>
      </w:r>
      <w:r w:rsidRPr="00376C01">
        <w:rPr>
          <w:rFonts w:ascii="Arial" w:hAnsi="Arial" w:cs="Arial"/>
        </w:rPr>
        <w:t>P</w:t>
      </w:r>
      <w:r w:rsidR="00826AD2" w:rsidRPr="00376C01">
        <w:rPr>
          <w:rFonts w:ascii="Arial" w:hAnsi="Arial" w:cs="Arial"/>
        </w:rPr>
        <w:t>rodução</w:t>
      </w:r>
      <w:r w:rsidRPr="00376C01">
        <w:rPr>
          <w:rFonts w:ascii="Arial" w:hAnsi="Arial" w:cs="Arial"/>
        </w:rPr>
        <w:t>,</w:t>
      </w:r>
      <w:r w:rsidR="00826AD2" w:rsidRPr="00376C01">
        <w:rPr>
          <w:rFonts w:ascii="Arial" w:hAnsi="Arial" w:cs="Arial"/>
        </w:rPr>
        <w:t xml:space="preserve"> fui responsável pela gestão total e paralela de 6 cadeias de suprimentos,</w:t>
      </w:r>
      <w:r w:rsidR="008C09F7" w:rsidRPr="00376C01">
        <w:rPr>
          <w:rFonts w:ascii="Arial" w:hAnsi="Arial" w:cs="Arial"/>
        </w:rPr>
        <w:t xml:space="preserve"> desde a aquisição de matéria prima até a entrega do produto final aos clientes,</w:t>
      </w:r>
      <w:r w:rsidR="00826AD2" w:rsidRPr="00376C01">
        <w:rPr>
          <w:rFonts w:ascii="Arial" w:hAnsi="Arial" w:cs="Arial"/>
        </w:rPr>
        <w:t xml:space="preserve"> liderando e gerindo pessoas e equip</w:t>
      </w:r>
      <w:r w:rsidR="008C09F7" w:rsidRPr="00376C01">
        <w:rPr>
          <w:rFonts w:ascii="Arial" w:hAnsi="Arial" w:cs="Arial"/>
        </w:rPr>
        <w:t>a</w:t>
      </w:r>
      <w:r w:rsidR="00826AD2" w:rsidRPr="00376C01">
        <w:rPr>
          <w:rFonts w:ascii="Arial" w:hAnsi="Arial" w:cs="Arial"/>
        </w:rPr>
        <w:t>s</w:t>
      </w:r>
      <w:r w:rsidR="008C09F7" w:rsidRPr="00376C01">
        <w:rPr>
          <w:rFonts w:ascii="Arial" w:hAnsi="Arial" w:cs="Arial"/>
        </w:rPr>
        <w:t xml:space="preserve"> distintas</w:t>
      </w:r>
      <w:r w:rsidR="00C83322" w:rsidRPr="00376C01">
        <w:rPr>
          <w:rFonts w:ascii="Arial" w:hAnsi="Arial" w:cs="Arial"/>
        </w:rPr>
        <w:t>.</w:t>
      </w:r>
      <w:r w:rsidR="00826AD2" w:rsidRPr="00376C01">
        <w:rPr>
          <w:rFonts w:ascii="Arial" w:hAnsi="Arial" w:cs="Arial"/>
        </w:rPr>
        <w:t xml:space="preserve"> </w:t>
      </w:r>
      <w:r w:rsidR="00C83322" w:rsidRPr="00376C01">
        <w:rPr>
          <w:rFonts w:ascii="Arial" w:hAnsi="Arial" w:cs="Arial"/>
        </w:rPr>
        <w:t>Adicionalmente,</w:t>
      </w:r>
      <w:r w:rsidR="00826AD2" w:rsidRPr="00376C01">
        <w:rPr>
          <w:rFonts w:ascii="Arial" w:hAnsi="Arial" w:cs="Arial"/>
        </w:rPr>
        <w:t xml:space="preserve"> plane</w:t>
      </w:r>
      <w:r w:rsidR="00C83322" w:rsidRPr="00376C01">
        <w:rPr>
          <w:rFonts w:ascii="Arial" w:hAnsi="Arial" w:cs="Arial"/>
        </w:rPr>
        <w:t>ei</w:t>
      </w:r>
      <w:r w:rsidR="00826AD2" w:rsidRPr="00376C01">
        <w:rPr>
          <w:rFonts w:ascii="Arial" w:hAnsi="Arial" w:cs="Arial"/>
        </w:rPr>
        <w:t xml:space="preserve"> e ger</w:t>
      </w:r>
      <w:r w:rsidR="00C83322" w:rsidRPr="00376C01">
        <w:rPr>
          <w:rFonts w:ascii="Arial" w:hAnsi="Arial" w:cs="Arial"/>
        </w:rPr>
        <w:t>i</w:t>
      </w:r>
      <w:r w:rsidR="00826AD2" w:rsidRPr="00376C01">
        <w:rPr>
          <w:rFonts w:ascii="Arial" w:hAnsi="Arial" w:cs="Arial"/>
        </w:rPr>
        <w:t xml:space="preserve"> projetos </w:t>
      </w:r>
      <w:r w:rsidR="008C09F7" w:rsidRPr="00376C01">
        <w:rPr>
          <w:rFonts w:ascii="Arial" w:hAnsi="Arial" w:cs="Arial"/>
        </w:rPr>
        <w:t>em</w:t>
      </w:r>
      <w:r w:rsidR="00826AD2" w:rsidRPr="00376C01">
        <w:rPr>
          <w:rFonts w:ascii="Arial" w:hAnsi="Arial" w:cs="Arial"/>
        </w:rPr>
        <w:t xml:space="preserve"> diferentes níveis dentro da organização,</w:t>
      </w:r>
      <w:r w:rsidR="00C83322" w:rsidRPr="00376C01">
        <w:rPr>
          <w:rFonts w:ascii="Arial" w:hAnsi="Arial" w:cs="Arial"/>
        </w:rPr>
        <w:t xml:space="preserve"> garantindo, juntamente com a equipa, sua operacionalização. Dentre os projetos que fui responsável, se destacam como resultados</w:t>
      </w:r>
      <w:r w:rsidRPr="00376C01">
        <w:rPr>
          <w:rFonts w:ascii="Arial" w:hAnsi="Arial" w:cs="Arial"/>
        </w:rPr>
        <w:t>,</w:t>
      </w:r>
      <w:r w:rsidR="00C83322" w:rsidRPr="00376C01">
        <w:rPr>
          <w:rFonts w:ascii="Arial" w:hAnsi="Arial" w:cs="Arial"/>
        </w:rPr>
        <w:t xml:space="preserve"> o aumento das receitas operacionais, melhoria e otimização de processos, compromisso com o meio ambiente, maior eficiência na tomada de decisão</w:t>
      </w:r>
      <w:r w:rsidRPr="00376C01">
        <w:rPr>
          <w:rFonts w:ascii="Arial" w:hAnsi="Arial" w:cs="Arial"/>
        </w:rPr>
        <w:t xml:space="preserve"> e</w:t>
      </w:r>
      <w:r w:rsidR="00C83322" w:rsidRPr="00376C01">
        <w:rPr>
          <w:rFonts w:ascii="Arial" w:hAnsi="Arial" w:cs="Arial"/>
        </w:rPr>
        <w:t>, garantia e controlo da qualidade</w:t>
      </w:r>
      <w:r w:rsidR="00826AD2" w:rsidRPr="00376C01">
        <w:rPr>
          <w:rFonts w:ascii="Arial" w:hAnsi="Arial" w:cs="Arial"/>
        </w:rPr>
        <w:t>.</w:t>
      </w:r>
      <w:r w:rsidR="008C09F7" w:rsidRPr="00376C01">
        <w:rPr>
          <w:rFonts w:ascii="Arial" w:hAnsi="Arial" w:cs="Arial"/>
        </w:rPr>
        <w:t xml:space="preserve"> Com reportes diretamente à diretoria da empresa, fui responsável por realizar a integração</w:t>
      </w:r>
      <w:r w:rsidR="00C83322" w:rsidRPr="00376C01">
        <w:rPr>
          <w:rFonts w:ascii="Arial" w:hAnsi="Arial" w:cs="Arial"/>
        </w:rPr>
        <w:t xml:space="preserve"> física e sistêmica,</w:t>
      </w:r>
      <w:r w:rsidR="008C09F7" w:rsidRPr="00376C01">
        <w:rPr>
          <w:rFonts w:ascii="Arial" w:hAnsi="Arial" w:cs="Arial"/>
        </w:rPr>
        <w:t xml:space="preserve"> entre pessoas, equip</w:t>
      </w:r>
      <w:r w:rsidRPr="00376C01">
        <w:rPr>
          <w:rFonts w:ascii="Arial" w:hAnsi="Arial" w:cs="Arial"/>
        </w:rPr>
        <w:t>a</w:t>
      </w:r>
      <w:r w:rsidR="008C09F7" w:rsidRPr="00376C01">
        <w:rPr>
          <w:rFonts w:ascii="Arial" w:hAnsi="Arial" w:cs="Arial"/>
        </w:rPr>
        <w:t>s, processos e resultados</w:t>
      </w:r>
      <w:r w:rsidR="00C83322" w:rsidRPr="00376C01">
        <w:rPr>
          <w:rFonts w:ascii="Arial" w:hAnsi="Arial" w:cs="Arial"/>
        </w:rPr>
        <w:t xml:space="preserve"> financeiros</w:t>
      </w:r>
      <w:r w:rsidR="008C09F7" w:rsidRPr="00376C01">
        <w:rPr>
          <w:rFonts w:ascii="Arial" w:hAnsi="Arial" w:cs="Arial"/>
        </w:rPr>
        <w:t>, de modo a auxiliar a tomada de decisão a nível estratégico, monitorando e controlando as atividades administrativas e operacionais da empresa</w:t>
      </w:r>
      <w:r w:rsidR="00C83322" w:rsidRPr="00376C01">
        <w:rPr>
          <w:rFonts w:ascii="Arial" w:hAnsi="Arial" w:cs="Arial"/>
        </w:rPr>
        <w:t xml:space="preserve"> que impactavam nos resultados organizacionais</w:t>
      </w:r>
      <w:r w:rsidR="008C09F7" w:rsidRPr="00376C01">
        <w:rPr>
          <w:rFonts w:ascii="Arial" w:hAnsi="Arial" w:cs="Arial"/>
        </w:rPr>
        <w:t>.</w:t>
      </w:r>
    </w:p>
    <w:p w14:paraId="4B10E2C0" w14:textId="77777777" w:rsidR="00826AD2" w:rsidRPr="00376C01" w:rsidRDefault="00026A85" w:rsidP="00026A85">
      <w:pPr>
        <w:ind w:firstLine="708"/>
        <w:jc w:val="both"/>
        <w:rPr>
          <w:rFonts w:ascii="Arial" w:hAnsi="Arial" w:cs="Arial"/>
        </w:rPr>
      </w:pPr>
      <w:r w:rsidRPr="00376C01">
        <w:rPr>
          <w:rFonts w:ascii="Arial" w:hAnsi="Arial" w:cs="Arial"/>
        </w:rPr>
        <w:t xml:space="preserve">Encaro os trabalhos que me são atribuídos como desafios e oportunidades de desenvolvimento e crescimento, tanto profissional quanto pessoal, de modo que os </w:t>
      </w:r>
      <w:r w:rsidR="00376C01">
        <w:rPr>
          <w:rFonts w:ascii="Arial" w:hAnsi="Arial" w:cs="Arial"/>
        </w:rPr>
        <w:t>enfrento</w:t>
      </w:r>
      <w:r w:rsidRPr="00376C01">
        <w:rPr>
          <w:rFonts w:ascii="Arial" w:hAnsi="Arial" w:cs="Arial"/>
        </w:rPr>
        <w:t xml:space="preserve"> com seriedade e compromisso. Busco neste momento novos desafios em minha área profissional, e gostaria de colocar meus conhecimentos e competências ao serviço de uma empresa tão renomada quanto a vossa.</w:t>
      </w:r>
      <w:r w:rsidR="00376C01">
        <w:rPr>
          <w:rFonts w:ascii="Arial" w:hAnsi="Arial" w:cs="Arial"/>
        </w:rPr>
        <w:t xml:space="preserve"> Fico a disposição para transmitir tais informações relativas ao meu percurso e às minhas capacidades. </w:t>
      </w:r>
      <w:r w:rsidRPr="00376C01">
        <w:rPr>
          <w:rFonts w:ascii="Arial" w:hAnsi="Arial" w:cs="Arial"/>
        </w:rPr>
        <w:t xml:space="preserve"> </w:t>
      </w:r>
    </w:p>
    <w:p w14:paraId="61D7C367" w14:textId="77777777" w:rsidR="00376C01" w:rsidRDefault="00376C01" w:rsidP="00026A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D703696" w14:textId="77777777" w:rsidR="00376C01" w:rsidRDefault="00376C01" w:rsidP="00026A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4EAEF1C" w14:textId="5EEC89BF" w:rsidR="00026A85" w:rsidRPr="00376C01" w:rsidRDefault="00026A85" w:rsidP="00376C01">
      <w:pPr>
        <w:spacing w:after="0"/>
        <w:ind w:firstLine="708"/>
        <w:jc w:val="right"/>
        <w:rPr>
          <w:rFonts w:ascii="Arial" w:hAnsi="Arial" w:cs="Arial"/>
          <w:b/>
          <w:bCs/>
        </w:rPr>
      </w:pPr>
      <w:r w:rsidRPr="00376C01">
        <w:rPr>
          <w:rFonts w:ascii="Arial" w:hAnsi="Arial" w:cs="Arial"/>
          <w:b/>
          <w:bCs/>
        </w:rPr>
        <w:t xml:space="preserve">Porto, </w:t>
      </w:r>
      <w:r w:rsidR="00026E6A">
        <w:rPr>
          <w:rFonts w:ascii="Arial" w:hAnsi="Arial" w:cs="Arial"/>
          <w:b/>
          <w:bCs/>
        </w:rPr>
        <w:t>12</w:t>
      </w:r>
      <w:bookmarkStart w:id="0" w:name="_GoBack"/>
      <w:bookmarkEnd w:id="0"/>
      <w:r w:rsidRPr="00376C01">
        <w:rPr>
          <w:rFonts w:ascii="Arial" w:hAnsi="Arial" w:cs="Arial"/>
          <w:b/>
          <w:bCs/>
        </w:rPr>
        <w:t xml:space="preserve"> de </w:t>
      </w:r>
      <w:r w:rsidR="00376C01" w:rsidRPr="00376C01">
        <w:rPr>
          <w:rFonts w:ascii="Arial" w:hAnsi="Arial" w:cs="Arial"/>
          <w:b/>
          <w:bCs/>
        </w:rPr>
        <w:t>dezembro</w:t>
      </w:r>
      <w:r w:rsidRPr="00376C01">
        <w:rPr>
          <w:rFonts w:ascii="Arial" w:hAnsi="Arial" w:cs="Arial"/>
          <w:b/>
          <w:bCs/>
        </w:rPr>
        <w:t xml:space="preserve"> de 2019</w:t>
      </w:r>
    </w:p>
    <w:p w14:paraId="03E3DE1E" w14:textId="77777777" w:rsidR="00376C01" w:rsidRDefault="00026A85" w:rsidP="00376C01">
      <w:pPr>
        <w:spacing w:after="0"/>
        <w:ind w:firstLine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Cardoso Aguiar Teixeira</w:t>
      </w:r>
    </w:p>
    <w:p w14:paraId="57CCC950" w14:textId="77777777" w:rsidR="00376C01" w:rsidRDefault="00376C01" w:rsidP="00376C01">
      <w:pPr>
        <w:spacing w:after="0"/>
        <w:ind w:firstLine="708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</w:t>
      </w:r>
      <w:proofErr w:type="spellEnd"/>
      <w:r>
        <w:rPr>
          <w:rFonts w:ascii="Arial" w:hAnsi="Arial" w:cs="Arial"/>
          <w:sz w:val="24"/>
          <w:szCs w:val="24"/>
        </w:rPr>
        <w:t>: 913 364 577</w:t>
      </w:r>
    </w:p>
    <w:p w14:paraId="6653E68A" w14:textId="77777777" w:rsidR="00517199" w:rsidRPr="00517199" w:rsidRDefault="00376C01" w:rsidP="00376C01">
      <w:pPr>
        <w:spacing w:after="0"/>
        <w:ind w:firstLine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e-mail: lucam_lp@hotmail.com </w:t>
      </w:r>
    </w:p>
    <w:sectPr w:rsidR="00517199" w:rsidRPr="00517199" w:rsidSect="00026A85">
      <w:pgSz w:w="11906" w:h="16838"/>
      <w:pgMar w:top="1361" w:right="1440" w:bottom="13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99"/>
    <w:rsid w:val="00026A85"/>
    <w:rsid w:val="00026E6A"/>
    <w:rsid w:val="0003221F"/>
    <w:rsid w:val="00376C01"/>
    <w:rsid w:val="00517199"/>
    <w:rsid w:val="006B3549"/>
    <w:rsid w:val="00826AD2"/>
    <w:rsid w:val="008C09F7"/>
    <w:rsid w:val="00AD0742"/>
    <w:rsid w:val="00C83322"/>
    <w:rsid w:val="00D4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7CB8"/>
  <w15:docId w15:val="{0E4439FA-41E4-4F27-9486-2C712E83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cardoso aguiar de melo</dc:creator>
  <cp:keywords/>
  <dc:description/>
  <cp:lastModifiedBy>lucas cardoso aguiar de melo</cp:lastModifiedBy>
  <cp:revision>2</cp:revision>
  <dcterms:created xsi:type="dcterms:W3CDTF">2019-12-12T14:29:00Z</dcterms:created>
  <dcterms:modified xsi:type="dcterms:W3CDTF">2019-12-12T14:29:00Z</dcterms:modified>
</cp:coreProperties>
</file>