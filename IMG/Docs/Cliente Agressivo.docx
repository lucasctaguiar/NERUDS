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30E1" w14:textId="2DC3AF26" w:rsidR="007657C7" w:rsidRDefault="00B77BF8">
      <w:pPr>
        <w:rPr>
          <w:lang w:val="pt-PT"/>
        </w:rPr>
      </w:pPr>
      <w:r>
        <w:rPr>
          <w:lang w:val="pt-PT"/>
        </w:rPr>
        <w:t>Cliente Agressivo</w:t>
      </w:r>
    </w:p>
    <w:p w14:paraId="47231248" w14:textId="4A88B635" w:rsidR="00B77BF8" w:rsidRDefault="00B77BF8">
      <w:pPr>
        <w:rPr>
          <w:lang w:val="pt-PT"/>
        </w:rPr>
      </w:pPr>
      <w:r>
        <w:rPr>
          <w:lang w:val="pt-PT"/>
        </w:rPr>
        <w:t>Atendente: Boa tarde, sr, em que posso ajudar?</w:t>
      </w:r>
    </w:p>
    <w:p w14:paraId="34A31A62" w14:textId="66D70C50" w:rsidR="00B77BF8" w:rsidRDefault="00B77BF8">
      <w:pPr>
        <w:rPr>
          <w:lang w:val="pt-PT"/>
        </w:rPr>
      </w:pPr>
      <w:r>
        <w:rPr>
          <w:lang w:val="pt-PT"/>
        </w:rPr>
        <w:t xml:space="preserve">Cliente: Boa tarde só se for para si! </w:t>
      </w:r>
      <w:r w:rsidR="007F1679">
        <w:rPr>
          <w:lang w:val="pt-PT"/>
        </w:rPr>
        <w:t>É uma vergonha o que voces me fizeram, me colocarm em um quarto sem vista para o rio, quando eu reservei um quarto com vista para porcaria do rio! Voces estão a brincar comigo?</w:t>
      </w:r>
    </w:p>
    <w:p w14:paraId="630056A4" w14:textId="1F3F7A51" w:rsidR="007F1679" w:rsidRDefault="007F1679">
      <w:pPr>
        <w:rPr>
          <w:lang w:val="pt-PT"/>
        </w:rPr>
      </w:pPr>
      <w:r>
        <w:rPr>
          <w:lang w:val="pt-PT"/>
        </w:rPr>
        <w:t>Atendente: Peço desculpas pelo transtorno senhor! Vou verificar aqui no sistema o que pode ter ocorrido com sua reserva.</w:t>
      </w:r>
    </w:p>
    <w:p w14:paraId="61443F61" w14:textId="4812B649" w:rsidR="007F1679" w:rsidRDefault="007F1679">
      <w:pPr>
        <w:rPr>
          <w:lang w:val="pt-PT"/>
        </w:rPr>
      </w:pPr>
      <w:r>
        <w:rPr>
          <w:lang w:val="pt-PT"/>
        </w:rPr>
        <w:t xml:space="preserve">Cliente: Verificar coisa nenhuma. Vai é dar teu jeito de colocar-me no quarto conforme o que eu reservei, e paguei. </w:t>
      </w:r>
    </w:p>
    <w:p w14:paraId="10E7DF85" w14:textId="76869403" w:rsidR="007F1679" w:rsidRDefault="007F1679">
      <w:pPr>
        <w:rPr>
          <w:lang w:val="pt-PT"/>
        </w:rPr>
      </w:pPr>
      <w:r>
        <w:rPr>
          <w:lang w:val="pt-PT"/>
        </w:rPr>
        <w:t xml:space="preserve">Atendente: Olha senhor, peço imensa desculpa, mas o cliente que estava no quarto que seria destinado ao sr prolongou a estadia, e como procedimento do hotel lhe atribuimos a um quarto compativel com o reservado. </w:t>
      </w:r>
    </w:p>
    <w:p w14:paraId="23E9369F" w14:textId="182581EB" w:rsidR="007F1679" w:rsidRDefault="007F1679">
      <w:pPr>
        <w:rPr>
          <w:lang w:val="pt-PT"/>
        </w:rPr>
      </w:pPr>
      <w:r>
        <w:rPr>
          <w:lang w:val="pt-PT"/>
        </w:rPr>
        <w:t>Cliente: Como que é? Isso é uma imensa falta de profissionalismo, tanto do estabelecimento, quanto d</w:t>
      </w:r>
      <w:r w:rsidR="00620FE6">
        <w:rPr>
          <w:lang w:val="pt-PT"/>
        </w:rPr>
        <w:t xml:space="preserve">e voces que trabalham aqui. Onde já se viu, chegar aqui e ter que pagar por algo que eu nao escolhi? Quem vai resolver meu problema? Eu nao quero outro quarto, eu quero a pocaria da vista que paguei. </w:t>
      </w:r>
    </w:p>
    <w:p w14:paraId="71F5D721" w14:textId="7636B291" w:rsidR="00620FE6" w:rsidRDefault="00620FE6">
      <w:pPr>
        <w:rPr>
          <w:lang w:val="pt-PT"/>
        </w:rPr>
      </w:pPr>
      <w:r>
        <w:rPr>
          <w:lang w:val="pt-PT"/>
        </w:rPr>
        <w:t>Atendente: Sr, o que posso lhe fazer é leh oferecer as tardes no spa durante sua estadia, ou qualquer outra coisa do genero, mas infelizmente nao temos outro quarto com visdta disponível.</w:t>
      </w:r>
    </w:p>
    <w:p w14:paraId="7D1CA86F" w14:textId="06156EF2" w:rsidR="00620FE6" w:rsidRDefault="00620FE6">
      <w:pPr>
        <w:rPr>
          <w:lang w:val="pt-PT"/>
        </w:rPr>
      </w:pPr>
      <w:r>
        <w:rPr>
          <w:lang w:val="pt-PT"/>
        </w:rPr>
        <w:t xml:space="preserve">Cliente: Spa? Nao quero isso! Quero falar com seu supewrior... Gerente, dono, diretor... quem for! Quero falar com quem tenha autonomia para resolver meu problema. </w:t>
      </w:r>
    </w:p>
    <w:p w14:paraId="7F4DF87A" w14:textId="77777777" w:rsidR="00620FE6" w:rsidRDefault="00620FE6">
      <w:pPr>
        <w:rPr>
          <w:lang w:val="pt-PT"/>
        </w:rPr>
      </w:pPr>
    </w:p>
    <w:p w14:paraId="7751A4DC" w14:textId="6D4253DB" w:rsidR="00620FE6" w:rsidRDefault="00620FE6">
      <w:pPr>
        <w:rPr>
          <w:lang w:val="pt-PT"/>
        </w:rPr>
      </w:pPr>
      <w:r>
        <w:rPr>
          <w:lang w:val="pt-PT"/>
        </w:rPr>
        <w:t>Atendente chama o gerente e de antemao lhe explica o ocorrido</w:t>
      </w:r>
    </w:p>
    <w:p w14:paraId="2497FC5C" w14:textId="75B91C60" w:rsidR="00620FE6" w:rsidRDefault="00620FE6">
      <w:pPr>
        <w:rPr>
          <w:lang w:val="pt-PT"/>
        </w:rPr>
      </w:pPr>
    </w:p>
    <w:p w14:paraId="59828F9A" w14:textId="308047FE" w:rsidR="00620FE6" w:rsidRDefault="00620FE6">
      <w:pPr>
        <w:rPr>
          <w:lang w:val="pt-PT"/>
        </w:rPr>
      </w:pPr>
      <w:r>
        <w:rPr>
          <w:lang w:val="pt-PT"/>
        </w:rPr>
        <w:t xml:space="preserve">Gerente: Boa tarde senhor! Já me explicaram sua situação, e pedimos imensa </w:t>
      </w:r>
      <w:r w:rsidR="0065433F">
        <w:rPr>
          <w:lang w:val="pt-PT"/>
        </w:rPr>
        <w:t>desculpas pelo transtorno, mas realmente nao possuímos mais quartos com vista disponíveis, e o que podemos fazer é compensar sua estadia aqui de alguma maneira.</w:t>
      </w:r>
    </w:p>
    <w:p w14:paraId="4456B45D" w14:textId="746E16BB" w:rsidR="0065433F" w:rsidRDefault="0065433F">
      <w:pPr>
        <w:rPr>
          <w:lang w:val="pt-PT"/>
        </w:rPr>
      </w:pPr>
      <w:r>
        <w:rPr>
          <w:lang w:val="pt-PT"/>
        </w:rPr>
        <w:t>Cliente: Eu nao quero ser compensado de nenhuma maneira, eu só quero meu quarto com minha vista. Eu esparava mais deste hotel, o serviço de voces esta se mostrando de muito má qualidade.</w:t>
      </w:r>
    </w:p>
    <w:p w14:paraId="3E6AE86A" w14:textId="1DEFEA98" w:rsidR="0065433F" w:rsidRDefault="0065433F">
      <w:pPr>
        <w:rPr>
          <w:lang w:val="pt-PT"/>
        </w:rPr>
      </w:pPr>
      <w:r>
        <w:rPr>
          <w:lang w:val="pt-PT"/>
        </w:rPr>
        <w:t xml:space="preserve">Gerente: Senhor, lamentamos o transtorno, mas infelizmente, o que podemos fazer é devolver seu dinheiro, e cancelar sua reserva. </w:t>
      </w:r>
    </w:p>
    <w:p w14:paraId="18078670" w14:textId="03423EF4" w:rsidR="0065433F" w:rsidRDefault="0065433F">
      <w:pPr>
        <w:rPr>
          <w:lang w:val="pt-PT"/>
        </w:rPr>
      </w:pPr>
      <w:r>
        <w:rPr>
          <w:lang w:val="pt-PT"/>
        </w:rPr>
        <w:t xml:space="preserve">Cliente: Pois eu prefiro ir-me embora a ficar num hotel com serviço tão porco e de baixa qualidade. Nem eu, nem nenhum amigo, familiar, ou conhecido meu colocará os pés aqui no que depender de mim! Passar bem! </w:t>
      </w:r>
    </w:p>
    <w:p w14:paraId="1F75DBE0" w14:textId="0780F3ED" w:rsidR="00604BAD" w:rsidRDefault="00604BAD">
      <w:pPr>
        <w:rPr>
          <w:lang w:val="pt-PT"/>
        </w:rPr>
      </w:pPr>
    </w:p>
    <w:p w14:paraId="791A8384" w14:textId="7BF4B6C7" w:rsidR="00604BAD" w:rsidRDefault="00604BAD">
      <w:pPr>
        <w:rPr>
          <w:lang w:val="pt-PT"/>
        </w:rPr>
      </w:pPr>
      <w:r>
        <w:rPr>
          <w:lang w:val="pt-PT"/>
        </w:rPr>
        <w:lastRenderedPageBreak/>
        <w:t>Cliente assertivo:</w:t>
      </w:r>
    </w:p>
    <w:p w14:paraId="20C0E5FE" w14:textId="23441558" w:rsidR="00604BAD" w:rsidRDefault="00604BAD" w:rsidP="00604BAD">
      <w:pPr>
        <w:rPr>
          <w:lang w:val="pt-PT"/>
        </w:rPr>
      </w:pPr>
      <w:r>
        <w:rPr>
          <w:lang w:val="pt-PT"/>
        </w:rPr>
        <w:t>Atendente: Boa tarde, sr, em que posso ajudar?</w:t>
      </w:r>
    </w:p>
    <w:p w14:paraId="05F3A32B" w14:textId="7214EFB2" w:rsidR="00604BAD" w:rsidRDefault="00604BAD" w:rsidP="00604BAD">
      <w:pPr>
        <w:rPr>
          <w:lang w:val="pt-PT"/>
        </w:rPr>
      </w:pPr>
      <w:r>
        <w:rPr>
          <w:lang w:val="pt-PT"/>
        </w:rPr>
        <w:t>Cliente: Boa tarde! Então, fiz a minha reserva a qual incluia a vista para o rio. Porém, acho que pode ter ocorrido algum equivoco, pois o quarto nao tem vista. Poderia verificar, por favor?</w:t>
      </w:r>
    </w:p>
    <w:p w14:paraId="3310C442" w14:textId="77777777" w:rsidR="00604BAD" w:rsidRDefault="00604BAD" w:rsidP="00604BAD">
      <w:pPr>
        <w:rPr>
          <w:lang w:val="pt-PT"/>
        </w:rPr>
      </w:pPr>
      <w:r>
        <w:rPr>
          <w:lang w:val="pt-PT"/>
        </w:rPr>
        <w:t>Atendente: Peço desculpas pelo transtorno senhor! Vou verificar aqui no sistema o que pode ter ocorrido com sua reserva.</w:t>
      </w:r>
    </w:p>
    <w:p w14:paraId="283C7993" w14:textId="36B4C3E4" w:rsidR="00604BAD" w:rsidRDefault="00604BAD" w:rsidP="00604BAD">
      <w:pPr>
        <w:rPr>
          <w:lang w:val="pt-PT"/>
        </w:rPr>
      </w:pPr>
      <w:r>
        <w:rPr>
          <w:lang w:val="pt-PT"/>
        </w:rPr>
        <w:t>Cliente: Obrigado.</w:t>
      </w:r>
    </w:p>
    <w:p w14:paraId="5758A797" w14:textId="77777777" w:rsidR="00604BAD" w:rsidRDefault="00604BAD" w:rsidP="00604BAD">
      <w:pPr>
        <w:rPr>
          <w:lang w:val="pt-PT"/>
        </w:rPr>
      </w:pPr>
      <w:r>
        <w:rPr>
          <w:lang w:val="pt-PT"/>
        </w:rPr>
        <w:t xml:space="preserve">Atendente: Olha senhor, peço imensa desculpa, mas o cliente que estava no quarto que seria destinado ao sr prolongou a estadia, e como procedimento do hotel lhe atribuimos a um quarto compativel com o reservado. </w:t>
      </w:r>
    </w:p>
    <w:p w14:paraId="4FCBC530" w14:textId="6651FAE8" w:rsidR="00604BAD" w:rsidRDefault="00604BAD" w:rsidP="00604BAD">
      <w:pPr>
        <w:rPr>
          <w:lang w:val="pt-PT"/>
        </w:rPr>
      </w:pPr>
      <w:r>
        <w:rPr>
          <w:lang w:val="pt-PT"/>
        </w:rPr>
        <w:t xml:space="preserve">Cliente: Compreendo a situação, mas nao concordo com a solução apresentada. O quarto tinha um preço muito maior frente aos demais, e acho justo que isso fosse levado em consideração. </w:t>
      </w:r>
    </w:p>
    <w:p w14:paraId="72C358C3" w14:textId="3C44F180" w:rsidR="00604BAD" w:rsidRDefault="00604BAD" w:rsidP="00604BAD">
      <w:pPr>
        <w:rPr>
          <w:lang w:val="pt-PT"/>
        </w:rPr>
      </w:pPr>
      <w:r>
        <w:rPr>
          <w:lang w:val="pt-PT"/>
        </w:rPr>
        <w:t>Atendente: Sr, o que posso lhe fazer é lh</w:t>
      </w:r>
      <w:r>
        <w:rPr>
          <w:lang w:val="pt-PT"/>
        </w:rPr>
        <w:t>e</w:t>
      </w:r>
      <w:r>
        <w:rPr>
          <w:lang w:val="pt-PT"/>
        </w:rPr>
        <w:t xml:space="preserve"> oferecer as tardes no spa durante sua estadia, ou qualquer outra coisa do genero, mas infelizmente nao temos outro quarto com visdta disponível.</w:t>
      </w:r>
    </w:p>
    <w:p w14:paraId="3BF18D66" w14:textId="13F69DE6" w:rsidR="00604BAD" w:rsidRDefault="00604BAD" w:rsidP="00604BAD">
      <w:pPr>
        <w:rPr>
          <w:lang w:val="pt-PT"/>
        </w:rPr>
      </w:pPr>
      <w:r>
        <w:rPr>
          <w:lang w:val="pt-PT"/>
        </w:rPr>
        <w:t xml:space="preserve">Cliente: Fico feliz com essa alternativa, mas estarei a trabalho nesses dias, e portanto nao iria usar do spa como usaria do quarto. Essa oferta poderia ser transferida para </w:t>
      </w:r>
      <w:r w:rsidR="009E3A7D">
        <w:rPr>
          <w:lang w:val="pt-PT"/>
        </w:rPr>
        <w:t>as estadias com pensâo completa, ao invés de meia pensão?</w:t>
      </w:r>
    </w:p>
    <w:p w14:paraId="77144197" w14:textId="794E0657" w:rsidR="009E3A7D" w:rsidRDefault="009E3A7D" w:rsidP="00604BAD">
      <w:pPr>
        <w:rPr>
          <w:lang w:val="pt-PT"/>
        </w:rPr>
      </w:pPr>
      <w:r>
        <w:rPr>
          <w:lang w:val="pt-PT"/>
        </w:rPr>
        <w:t>Atendente: Sem problemas senhor! Ja faço as alteracoes em seu cadastro, e ainda, se desejar utilizar o spa, o acesso também lhe será liberado, visto ter sido um cliente tão compreensivo.</w:t>
      </w:r>
    </w:p>
    <w:p w14:paraId="5C7AA295" w14:textId="19D83BB9" w:rsidR="009E3A7D" w:rsidRDefault="009E3A7D" w:rsidP="00604BAD">
      <w:pPr>
        <w:rPr>
          <w:lang w:val="pt-PT"/>
        </w:rPr>
      </w:pPr>
      <w:r>
        <w:rPr>
          <w:lang w:val="pt-PT"/>
        </w:rPr>
        <w:t>Cliente: Obrigado. Boa tarde!</w:t>
      </w:r>
    </w:p>
    <w:p w14:paraId="1777D518" w14:textId="72D37DBC" w:rsidR="009E3A7D" w:rsidRDefault="009E3A7D" w:rsidP="00604BAD">
      <w:pPr>
        <w:rPr>
          <w:lang w:val="pt-PT"/>
        </w:rPr>
      </w:pPr>
      <w:r>
        <w:rPr>
          <w:lang w:val="pt-PT"/>
        </w:rPr>
        <w:t>Atendente: Obrigado eu! Boa tarde!</w:t>
      </w:r>
    </w:p>
    <w:p w14:paraId="16CD8865" w14:textId="77777777" w:rsidR="009E3A7D" w:rsidRDefault="009E3A7D" w:rsidP="00604BAD">
      <w:pPr>
        <w:rPr>
          <w:lang w:val="pt-PT"/>
        </w:rPr>
      </w:pPr>
    </w:p>
    <w:p w14:paraId="72138ADE" w14:textId="77777777" w:rsidR="00604BAD" w:rsidRDefault="00604BAD" w:rsidP="00604BAD">
      <w:pPr>
        <w:rPr>
          <w:lang w:val="pt-PT"/>
        </w:rPr>
      </w:pPr>
    </w:p>
    <w:p w14:paraId="18A34E41" w14:textId="77777777" w:rsidR="00604BAD" w:rsidRDefault="00604BAD" w:rsidP="00604BAD">
      <w:pPr>
        <w:rPr>
          <w:lang w:val="pt-PT"/>
        </w:rPr>
      </w:pPr>
    </w:p>
    <w:p w14:paraId="5EB690EB" w14:textId="77777777" w:rsidR="00604BAD" w:rsidRDefault="00604BAD" w:rsidP="00604BAD">
      <w:pPr>
        <w:rPr>
          <w:lang w:val="pt-PT"/>
        </w:rPr>
      </w:pPr>
    </w:p>
    <w:p w14:paraId="7614F044" w14:textId="77777777" w:rsidR="00604BAD" w:rsidRDefault="00604BAD">
      <w:pPr>
        <w:rPr>
          <w:lang w:val="pt-PT"/>
        </w:rPr>
      </w:pPr>
    </w:p>
    <w:p w14:paraId="6453793B" w14:textId="77777777" w:rsidR="00620FE6" w:rsidRPr="00B77BF8" w:rsidRDefault="00620FE6">
      <w:pPr>
        <w:rPr>
          <w:lang w:val="pt-PT"/>
        </w:rPr>
      </w:pPr>
    </w:p>
    <w:sectPr w:rsidR="00620FE6" w:rsidRPr="00B77B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8"/>
    <w:rsid w:val="00604BAD"/>
    <w:rsid w:val="00620FE6"/>
    <w:rsid w:val="0065433F"/>
    <w:rsid w:val="007657C7"/>
    <w:rsid w:val="007F1679"/>
    <w:rsid w:val="009E3A7D"/>
    <w:rsid w:val="00B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D4BD"/>
  <w15:docId w15:val="{77A82485-855E-4DA5-AC79-374A6FBD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29</TotalTime>
  <Pages>2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 aguiar de melo</dc:creator>
  <cp:keywords/>
  <dc:description/>
  <cp:lastModifiedBy>lucas</cp:lastModifiedBy>
  <cp:revision>1</cp:revision>
  <dcterms:created xsi:type="dcterms:W3CDTF">2022-04-04T16:50:00Z</dcterms:created>
  <dcterms:modified xsi:type="dcterms:W3CDTF">2022-04-04T17:19:00Z</dcterms:modified>
</cp:coreProperties>
</file>